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1EB9F0" w14:textId="302CCB9A" w:rsidR="008A2B34" w:rsidRDefault="00A54EF0" w:rsidP="00945981">
      <w:pPr>
        <w:jc w:val="center"/>
        <w:rPr>
          <w:b/>
          <w:bCs/>
          <w:sz w:val="36"/>
          <w:szCs w:val="36"/>
        </w:rPr>
      </w:pPr>
      <w:r w:rsidRPr="00A54EF0">
        <w:rPr>
          <w:b/>
          <w:bCs/>
          <w:sz w:val="36"/>
          <w:szCs w:val="36"/>
        </w:rPr>
        <w:t>Jordan Alexis</w:t>
      </w:r>
    </w:p>
    <w:p w14:paraId="47193DE4" w14:textId="7A88ECFB" w:rsidR="00945981" w:rsidRDefault="00A54EF0" w:rsidP="00945981">
      <w:pPr>
        <w:pBdr>
          <w:bottom w:val="single" w:sz="12" w:space="1" w:color="auto"/>
        </w:pBdr>
        <w:jc w:val="center"/>
      </w:pPr>
      <w:bookmarkStart w:id="0" w:name="_Hlk106099714"/>
      <w:r w:rsidRPr="00207EAC">
        <w:t>alexisjordan842@gmail.com ● alexisjordan842@yahoo.com ● (646)</w:t>
      </w:r>
      <w:r w:rsidR="004B3EDE">
        <w:t xml:space="preserve"> </w:t>
      </w:r>
      <w:r w:rsidRPr="00207EAC">
        <w:t>625-8972</w:t>
      </w:r>
      <w:r w:rsidR="00207EAC">
        <w:t xml:space="preserve"> </w:t>
      </w:r>
      <w:r w:rsidRPr="00207EAC">
        <w:t>● Brooklyn, NY</w:t>
      </w:r>
    </w:p>
    <w:bookmarkEnd w:id="0"/>
    <w:p w14:paraId="40D80967" w14:textId="77777777" w:rsid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b/>
          <w:bCs/>
          <w:sz w:val="28"/>
          <w:szCs w:val="28"/>
        </w:rPr>
        <w:t>PROFESSIONAL SUMMARY</w:t>
      </w:r>
    </w:p>
    <w:p w14:paraId="45E1D260" w14:textId="7991BA13" w:rsidR="00D7454E" w:rsidRDefault="00CD30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color w:val="0070C0"/>
          <w:sz w:val="24"/>
          <w:szCs w:val="24"/>
        </w:rPr>
      </w:pPr>
      <w:r w:rsidRPr="00CD3009">
        <w:rPr>
          <w:b/>
          <w:bCs/>
          <w:color w:val="0070C0"/>
          <w:sz w:val="24"/>
          <w:szCs w:val="24"/>
        </w:rPr>
        <w:t>Software Engineer | Computer Programmer | Web Designer | Office Clerk | Data Analyst</w:t>
      </w:r>
    </w:p>
    <w:p w14:paraId="5DE91482" w14:textId="3AED8A5D" w:rsidR="00301109" w:rsidRPr="00D7454E" w:rsidRDefault="00301109" w:rsidP="00D7454E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b/>
          <w:bCs/>
          <w:sz w:val="28"/>
          <w:szCs w:val="28"/>
        </w:rPr>
      </w:pPr>
      <w:r w:rsidRPr="00B50B02">
        <w:rPr>
          <w:sz w:val="24"/>
          <w:szCs w:val="24"/>
        </w:rPr>
        <w:t xml:space="preserve">Executing the Day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Planning the Future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Impacting Results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</w:p>
    <w:p w14:paraId="51C4B0AB" w14:textId="77777777" w:rsidR="00301109" w:rsidRPr="00B50B02" w:rsidRDefault="00301109" w:rsidP="00301109">
      <w:pPr>
        <w:pBdr>
          <w:top w:val="single" w:sz="12" w:space="1" w:color="0070C0"/>
          <w:left w:val="single" w:sz="12" w:space="4" w:color="0070C0"/>
          <w:bottom w:val="single" w:sz="12" w:space="1" w:color="0070C0"/>
          <w:right w:val="single" w:sz="12" w:space="4" w:color="0070C0"/>
        </w:pBdr>
        <w:shd w:val="clear" w:color="auto" w:fill="F2F2F2" w:themeFill="background1" w:themeFillShade="F2"/>
        <w:spacing w:after="0" w:line="240" w:lineRule="auto"/>
        <w:jc w:val="center"/>
        <w:rPr>
          <w:sz w:val="24"/>
          <w:szCs w:val="24"/>
        </w:rPr>
      </w:pPr>
      <w:r w:rsidRPr="00B50B02">
        <w:rPr>
          <w:sz w:val="24"/>
          <w:szCs w:val="24"/>
        </w:rPr>
        <w:t xml:space="preserve">Watching the Bottom Line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Solving Issues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Supporting Teams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Serving Clients </w:t>
      </w:r>
      <w:r w:rsidRPr="00B50B02">
        <w:rPr>
          <w:rFonts w:ascii="Segoe UI Symbol" w:hAnsi="Segoe UI Symbol" w:cs="Segoe UI Symbol"/>
          <w:sz w:val="24"/>
          <w:szCs w:val="24"/>
        </w:rPr>
        <w:t>➜</w:t>
      </w:r>
      <w:r w:rsidRPr="00B50B02">
        <w:rPr>
          <w:sz w:val="24"/>
          <w:szCs w:val="24"/>
        </w:rPr>
        <w:t xml:space="preserve"> Cleaning Data</w:t>
      </w:r>
    </w:p>
    <w:p w14:paraId="2E9C6440" w14:textId="12E362C9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>I have experience using programming languages such as HTML, CSS, Bootstrap, JavaScript, Cloud Computing, and others to help build websites for clients or myself</w:t>
      </w:r>
      <w:r w:rsidRPr="00B50B02">
        <w:t>.</w:t>
      </w:r>
    </w:p>
    <w:p w14:paraId="40BEAF23" w14:textId="7AF3DEBE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proofErr w:type="gramStart"/>
      <w:r w:rsidRPr="00602ECE">
        <w:t>Experience</w:t>
      </w:r>
      <w:proofErr w:type="gramEnd"/>
      <w:r w:rsidRPr="00602ECE">
        <w:t xml:space="preserve"> using Adobe Creative Cloud applications such as Premiere, Photoshop, Illustrator, InDesign, and XD to help make my websites and other jobs I must do</w:t>
      </w:r>
      <w:r w:rsidRPr="00B50B02">
        <w:t>.</w:t>
      </w:r>
    </w:p>
    <w:p w14:paraId="6E519AEB" w14:textId="16864AAF" w:rsidR="00602ECE" w:rsidRPr="00B50B02" w:rsidRDefault="00602ECE" w:rsidP="00602ECE">
      <w:pPr>
        <w:pStyle w:val="ListParagraph"/>
        <w:numPr>
          <w:ilvl w:val="0"/>
          <w:numId w:val="1"/>
        </w:numPr>
        <w:spacing w:after="60" w:line="240" w:lineRule="auto"/>
        <w:ind w:left="432" w:hanging="288"/>
        <w:contextualSpacing w:val="0"/>
      </w:pPr>
      <w:r w:rsidRPr="00602ECE">
        <w:t xml:space="preserve">Experience entering client information into a database </w:t>
      </w:r>
      <w:r w:rsidR="006B0E7A">
        <w:t xml:space="preserve">and </w:t>
      </w:r>
      <w:r w:rsidRPr="00602ECE">
        <w:t xml:space="preserve">checking </w:t>
      </w:r>
      <w:r w:rsidR="00372C09">
        <w:t xml:space="preserve">that </w:t>
      </w:r>
      <w:r w:rsidRPr="00602ECE">
        <w:t xml:space="preserve">the </w:t>
      </w:r>
      <w:r w:rsidR="00372C09">
        <w:t>data</w:t>
      </w:r>
      <w:r w:rsidRPr="00602ECE">
        <w:t xml:space="preserve"> is secured and correct. Dealing with customers who need help with orders placed </w:t>
      </w:r>
      <w:r w:rsidR="00372C09">
        <w:t>and</w:t>
      </w:r>
      <w:r w:rsidRPr="00602ECE">
        <w:t xml:space="preserve"> account information</w:t>
      </w:r>
      <w:r>
        <w:t>.</w:t>
      </w:r>
    </w:p>
    <w:tbl>
      <w:tblPr>
        <w:tblStyle w:val="TableGrid"/>
        <w:tblW w:w="11070" w:type="dxa"/>
        <w:jc w:val="center"/>
        <w:tblBorders>
          <w:top w:val="single" w:sz="4" w:space="0" w:color="0070C0"/>
          <w:left w:val="single" w:sz="4" w:space="0" w:color="0070C0"/>
          <w:bottom w:val="single" w:sz="4" w:space="0" w:color="0070C0"/>
          <w:right w:val="single" w:sz="4" w:space="0" w:color="0070C0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1890"/>
        <w:gridCol w:w="2340"/>
        <w:gridCol w:w="1165"/>
        <w:gridCol w:w="3065"/>
        <w:gridCol w:w="2610"/>
      </w:tblGrid>
      <w:tr w:rsidR="00732153" w:rsidRPr="00B50B02" w14:paraId="45E46CC2" w14:textId="77777777" w:rsidTr="0006540B">
        <w:trPr>
          <w:trHeight w:val="251"/>
          <w:jc w:val="center"/>
        </w:trPr>
        <w:tc>
          <w:tcPr>
            <w:tcW w:w="5395" w:type="dxa"/>
            <w:gridSpan w:val="3"/>
            <w:shd w:val="clear" w:color="auto" w:fill="0070C0"/>
          </w:tcPr>
          <w:p w14:paraId="104B3868" w14:textId="745382D9" w:rsidR="00732153" w:rsidRPr="00B50B02" w:rsidRDefault="00732153" w:rsidP="007710E7">
            <w:pPr>
              <w:jc w:val="center"/>
              <w:rPr>
                <w:rFonts w:cstheme="minorHAnsi"/>
                <w:b/>
                <w:bCs/>
                <w:color w:val="FFFFFF" w:themeColor="background1"/>
              </w:rPr>
            </w:pPr>
            <w:r w:rsidRPr="00B50B02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Skills</w:t>
            </w:r>
          </w:p>
        </w:tc>
        <w:tc>
          <w:tcPr>
            <w:tcW w:w="5675" w:type="dxa"/>
            <w:gridSpan w:val="2"/>
            <w:shd w:val="clear" w:color="auto" w:fill="0070C0"/>
          </w:tcPr>
          <w:p w14:paraId="30BFB736" w14:textId="2CE1BFAF" w:rsidR="00732153" w:rsidRPr="00B50B02" w:rsidRDefault="000E6C0F" w:rsidP="007710E7">
            <w:pPr>
              <w:jc w:val="center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Specializations</w:t>
            </w:r>
          </w:p>
        </w:tc>
      </w:tr>
      <w:tr w:rsidR="00732153" w:rsidRPr="00B50B02" w14:paraId="02EC3EF6" w14:textId="77777777" w:rsidTr="0006540B">
        <w:trPr>
          <w:trHeight w:val="1355"/>
          <w:jc w:val="center"/>
        </w:trPr>
        <w:tc>
          <w:tcPr>
            <w:tcW w:w="1890" w:type="dxa"/>
          </w:tcPr>
          <w:p w14:paraId="672D15A8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Office Management</w:t>
            </w:r>
          </w:p>
          <w:p w14:paraId="47A4BD4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Client Relations</w:t>
            </w:r>
          </w:p>
          <w:p w14:paraId="5DA95879" w14:textId="77777777" w:rsidR="00732153" w:rsidRDefault="00517688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F</w:t>
            </w:r>
            <w:r w:rsidRPr="00517688">
              <w:rPr>
                <w:rFonts w:asciiTheme="majorHAnsi" w:hAnsiTheme="majorHAnsi" w:cstheme="majorHAnsi"/>
              </w:rPr>
              <w:t xml:space="preserve">orm </w:t>
            </w:r>
            <w:r>
              <w:rPr>
                <w:rFonts w:asciiTheme="majorHAnsi" w:hAnsiTheme="majorHAnsi" w:cstheme="majorHAnsi"/>
              </w:rPr>
              <w:t>P</w:t>
            </w:r>
            <w:r w:rsidRPr="00517688">
              <w:rPr>
                <w:rFonts w:asciiTheme="majorHAnsi" w:hAnsiTheme="majorHAnsi" w:cstheme="majorHAnsi"/>
              </w:rPr>
              <w:t>rocessing</w:t>
            </w:r>
          </w:p>
          <w:p w14:paraId="2FD5658D" w14:textId="65CB2BA9" w:rsidR="00683B14" w:rsidRDefault="00683B14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Social Media</w:t>
            </w:r>
            <w:r w:rsidR="004B3EDE">
              <w:rPr>
                <w:rFonts w:asciiTheme="majorHAnsi" w:hAnsiTheme="majorHAnsi" w:cstheme="majorHAnsi"/>
              </w:rPr>
              <w:t>-</w:t>
            </w:r>
            <w:r>
              <w:rPr>
                <w:rFonts w:asciiTheme="majorHAnsi" w:hAnsiTheme="majorHAnsi" w:cstheme="majorHAnsi"/>
              </w:rPr>
              <w:t>Manager</w:t>
            </w:r>
          </w:p>
          <w:p w14:paraId="28A593C9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Office Planning </w:t>
            </w:r>
          </w:p>
          <w:p w14:paraId="36E9A170" w14:textId="49467A7A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2340" w:type="dxa"/>
          </w:tcPr>
          <w:p w14:paraId="3BE31CFB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Calendar Management </w:t>
            </w:r>
          </w:p>
          <w:p w14:paraId="0CCDE897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Project Management </w:t>
            </w:r>
          </w:p>
          <w:p w14:paraId="5260AA58" w14:textId="0450D73A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Research </w:t>
            </w:r>
          </w:p>
          <w:p w14:paraId="6173C25D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Data-driven Analysis</w:t>
            </w:r>
          </w:p>
          <w:p w14:paraId="4B76EE5C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Ac</w:t>
            </w:r>
            <w:r>
              <w:rPr>
                <w:rFonts w:asciiTheme="majorHAnsi" w:hAnsiTheme="majorHAnsi" w:cstheme="majorHAnsi"/>
              </w:rPr>
              <w:t>c</w:t>
            </w:r>
            <w:r w:rsidRPr="00B50B02">
              <w:rPr>
                <w:rFonts w:asciiTheme="majorHAnsi" w:hAnsiTheme="majorHAnsi" w:cstheme="majorHAnsi"/>
              </w:rPr>
              <w:t>t</w:t>
            </w:r>
            <w:r>
              <w:rPr>
                <w:rFonts w:asciiTheme="majorHAnsi" w:hAnsiTheme="majorHAnsi" w:cstheme="majorHAnsi"/>
              </w:rPr>
              <w:t>s</w:t>
            </w:r>
            <w:r w:rsidRPr="00B50B02">
              <w:rPr>
                <w:rFonts w:asciiTheme="majorHAnsi" w:hAnsiTheme="majorHAnsi" w:cstheme="majorHAnsi"/>
              </w:rPr>
              <w:t xml:space="preserve"> Payable/Receivable</w:t>
            </w:r>
          </w:p>
          <w:p w14:paraId="2CA317EA" w14:textId="77777777" w:rsidR="008404B7" w:rsidRPr="00B50B02" w:rsidRDefault="008404B7" w:rsidP="008404B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Data Analytics </w:t>
            </w:r>
          </w:p>
          <w:p w14:paraId="2B00472E" w14:textId="110A193D" w:rsidR="008404B7" w:rsidRPr="00B50B02" w:rsidRDefault="008404B7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1165" w:type="dxa"/>
          </w:tcPr>
          <w:p w14:paraId="080E8C01" w14:textId="07D93358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</w:p>
          <w:p w14:paraId="12A21CDA" w14:textId="4E8C7DD7" w:rsidR="00732153" w:rsidRPr="00840DDD" w:rsidRDefault="00732153" w:rsidP="007710E7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3065" w:type="dxa"/>
          </w:tcPr>
          <w:p w14:paraId="703990F6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Relationship Development </w:t>
            </w:r>
          </w:p>
          <w:p w14:paraId="036D8739" w14:textId="3B48680D" w:rsidR="00732153" w:rsidRDefault="000216D1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Adobe XD, Dreamwe</w:t>
            </w:r>
            <w:r w:rsidR="009D46AE">
              <w:rPr>
                <w:rFonts w:asciiTheme="majorHAnsi" w:hAnsiTheme="majorHAnsi" w:cstheme="majorHAnsi"/>
              </w:rPr>
              <w:t>a</w:t>
            </w:r>
            <w:r>
              <w:rPr>
                <w:rFonts w:asciiTheme="majorHAnsi" w:hAnsiTheme="majorHAnsi" w:cstheme="majorHAnsi"/>
              </w:rPr>
              <w:t>ver, Ill</w:t>
            </w:r>
            <w:r w:rsidR="009D46AE">
              <w:rPr>
                <w:rFonts w:asciiTheme="majorHAnsi" w:hAnsiTheme="majorHAnsi" w:cstheme="majorHAnsi"/>
              </w:rPr>
              <w:t>ustra</w:t>
            </w:r>
            <w:r>
              <w:rPr>
                <w:rFonts w:asciiTheme="majorHAnsi" w:hAnsiTheme="majorHAnsi" w:cstheme="majorHAnsi"/>
              </w:rPr>
              <w:t>tor, Photoshop, Ac</w:t>
            </w:r>
            <w:r w:rsidR="009D46AE">
              <w:rPr>
                <w:rFonts w:asciiTheme="majorHAnsi" w:hAnsiTheme="majorHAnsi" w:cstheme="majorHAnsi"/>
              </w:rPr>
              <w:t>r</w:t>
            </w:r>
            <w:r>
              <w:rPr>
                <w:rFonts w:asciiTheme="majorHAnsi" w:hAnsiTheme="majorHAnsi" w:cstheme="majorHAnsi"/>
              </w:rPr>
              <w:t>obat</w:t>
            </w:r>
            <w:r w:rsidR="009D46AE">
              <w:rPr>
                <w:rFonts w:asciiTheme="majorHAnsi" w:hAnsiTheme="majorHAnsi" w:cstheme="majorHAnsi"/>
              </w:rPr>
              <w:t xml:space="preserve">, </w:t>
            </w:r>
            <w:r w:rsidR="009D46AE" w:rsidRPr="009D46AE">
              <w:rPr>
                <w:rFonts w:asciiTheme="majorHAnsi" w:hAnsiTheme="majorHAnsi" w:cstheme="majorHAnsi"/>
              </w:rPr>
              <w:t>Premiere</w:t>
            </w:r>
            <w:r w:rsidR="009D46AE">
              <w:rPr>
                <w:rFonts w:asciiTheme="majorHAnsi" w:hAnsiTheme="majorHAnsi" w:cstheme="majorHAnsi"/>
              </w:rPr>
              <w:t>.</w:t>
            </w:r>
          </w:p>
          <w:p w14:paraId="63CC8FD7" w14:textId="6E8D642F" w:rsidR="00DE2E35" w:rsidRDefault="00DE2E35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Hootsuite</w:t>
            </w:r>
          </w:p>
          <w:p w14:paraId="2F286871" w14:textId="3C3B7850" w:rsidR="001A11C9" w:rsidRDefault="001A11C9" w:rsidP="007710E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Visual Studios Code</w:t>
            </w:r>
          </w:p>
          <w:p w14:paraId="09C5AF23" w14:textId="77777777" w:rsidR="00683B14" w:rsidRDefault="001A11C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Eclipse</w:t>
            </w:r>
          </w:p>
          <w:p w14:paraId="27CF84A0" w14:textId="4F897112" w:rsidR="001A11C9" w:rsidRPr="00B50B02" w:rsidRDefault="00372C09" w:rsidP="00683B1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GitHub</w:t>
            </w:r>
          </w:p>
        </w:tc>
        <w:tc>
          <w:tcPr>
            <w:tcW w:w="2610" w:type="dxa"/>
          </w:tcPr>
          <w:p w14:paraId="0B4B76E0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Training | Development </w:t>
            </w:r>
          </w:p>
          <w:p w14:paraId="691C1F7A" w14:textId="77777777" w:rsidR="00732153" w:rsidRPr="00B50B02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 xml:space="preserve">Benefit Administration </w:t>
            </w:r>
          </w:p>
          <w:p w14:paraId="4998DCAF" w14:textId="77777777" w:rsidR="00732153" w:rsidRDefault="00732153" w:rsidP="007710E7">
            <w:pPr>
              <w:rPr>
                <w:rFonts w:asciiTheme="majorHAnsi" w:hAnsiTheme="majorHAnsi" w:cstheme="majorHAnsi"/>
              </w:rPr>
            </w:pPr>
            <w:r w:rsidRPr="00B50B02">
              <w:rPr>
                <w:rFonts w:asciiTheme="majorHAnsi" w:hAnsiTheme="majorHAnsi" w:cstheme="majorHAnsi"/>
              </w:rPr>
              <w:t>MS Office, Word, Excel, Outlook, PowerPoint</w:t>
            </w:r>
          </w:p>
          <w:p w14:paraId="08570C28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HTML/CSS, PHP,</w:t>
            </w:r>
          </w:p>
          <w:p w14:paraId="0E7A0133" w14:textId="77777777" w:rsidR="00422045" w:rsidRPr="00683B14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Responsive Design,</w:t>
            </w:r>
          </w:p>
          <w:p w14:paraId="76F07CAF" w14:textId="25FDD0DF" w:rsidR="00AF1D28" w:rsidRPr="00B50B02" w:rsidRDefault="00422045" w:rsidP="00422045">
            <w:pPr>
              <w:rPr>
                <w:rFonts w:asciiTheme="majorHAnsi" w:hAnsiTheme="majorHAnsi" w:cstheme="majorHAnsi"/>
              </w:rPr>
            </w:pPr>
            <w:r w:rsidRPr="00683B14">
              <w:rPr>
                <w:rFonts w:asciiTheme="majorHAnsi" w:hAnsiTheme="majorHAnsi" w:cstheme="majorHAnsi"/>
              </w:rPr>
              <w:t>jQuery</w:t>
            </w:r>
          </w:p>
        </w:tc>
      </w:tr>
    </w:tbl>
    <w:p w14:paraId="0190529C" w14:textId="491AFD51" w:rsidR="00AF1D28" w:rsidRDefault="000974A0" w:rsidP="000974A0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                                                                                                                 </w:t>
      </w:r>
      <w:r w:rsidR="00AF1D28" w:rsidRPr="000974A0">
        <w:rPr>
          <w:b/>
          <w:bCs/>
          <w:sz w:val="28"/>
          <w:szCs w:val="28"/>
        </w:rPr>
        <w:t>Professional Experience</w:t>
      </w:r>
    </w:p>
    <w:p w14:paraId="5F59931D" w14:textId="09AE1140" w:rsidR="00E512C8" w:rsidRPr="00AA7353" w:rsidRDefault="00E512C8" w:rsidP="00E512C8">
      <w:pPr>
        <w:rPr>
          <w:b/>
          <w:bCs/>
        </w:rPr>
      </w:pPr>
      <w:bookmarkStart w:id="1" w:name="_Hlk153130518"/>
      <w:r>
        <w:rPr>
          <w:b/>
          <w:bCs/>
        </w:rPr>
        <w:t xml:space="preserve">B&amp;A </w:t>
      </w:r>
      <w:proofErr w:type="gramStart"/>
      <w:r>
        <w:rPr>
          <w:b/>
          <w:bCs/>
        </w:rPr>
        <w:t>Appliances  –</w:t>
      </w:r>
      <w:proofErr w:type="gramEnd"/>
      <w:r>
        <w:rPr>
          <w:b/>
          <w:bCs/>
        </w:rPr>
        <w:t xml:space="preserve"> Brooklyn, NY                                                                                           Jan 2020 – Present                                                                                                                                              </w:t>
      </w:r>
      <w:r w:rsidR="00AF019A" w:rsidRPr="00AF019A">
        <w:rPr>
          <w:b/>
          <w:bCs/>
        </w:rPr>
        <w:t>Data Entry Associate</w:t>
      </w:r>
    </w:p>
    <w:p w14:paraId="0A6DA032" w14:textId="1D5B23F1" w:rsidR="00E512C8" w:rsidRPr="000974A0" w:rsidRDefault="00E512C8" w:rsidP="00E512C8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>
        <w:t xml:space="preserve">Reported to the owner of B&amp;A. </w:t>
      </w:r>
      <w:r w:rsidR="00603C78">
        <w:t>A</w:t>
      </w:r>
      <w:r w:rsidR="00410D9C" w:rsidRPr="00410D9C">
        <w:t>ccurately ent</w:t>
      </w:r>
      <w:r w:rsidR="00603C78">
        <w:t>ering</w:t>
      </w:r>
      <w:r w:rsidR="00410D9C" w:rsidRPr="00410D9C">
        <w:t xml:space="preserve"> and </w:t>
      </w:r>
      <w:r w:rsidR="00603C78">
        <w:t>updating</w:t>
      </w:r>
      <w:r w:rsidR="00410D9C" w:rsidRPr="00410D9C">
        <w:t xml:space="preserve"> customer information in the company database</w:t>
      </w:r>
      <w:r w:rsidR="00410D9C">
        <w:t xml:space="preserve">. </w:t>
      </w:r>
      <w:r w:rsidR="00603C78">
        <w:t xml:space="preserve">Managing inventory data, ensuring up-to-date and precise records. </w:t>
      </w:r>
      <w:r w:rsidR="00603C78" w:rsidRPr="00603C78">
        <w:t>Addressed customer inquiries and resolved complaints, ensuring high customer satisfaction</w:t>
      </w:r>
      <w:r w:rsidR="00603C78">
        <w:t>.</w:t>
      </w:r>
    </w:p>
    <w:p w14:paraId="6DD4405B" w14:textId="6464E5E9" w:rsidR="00603C78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Processed sales transactions, handled cash, and managed POS systems</w:t>
      </w:r>
      <w:r>
        <w:rPr>
          <w:bCs/>
        </w:rPr>
        <w:t>.</w:t>
      </w:r>
    </w:p>
    <w:p w14:paraId="71C57D4C" w14:textId="16B3B9F4" w:rsidR="00E512C8" w:rsidRPr="000974A0" w:rsidRDefault="00603C78" w:rsidP="00E512C8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603C78">
        <w:rPr>
          <w:bCs/>
        </w:rPr>
        <w:t>Addressed customer inquiries and resolved complaints, ensuring high customer satisfaction</w:t>
      </w:r>
      <w:r w:rsidR="00E512C8">
        <w:rPr>
          <w:bCs/>
        </w:rPr>
        <w:t>.</w:t>
      </w:r>
    </w:p>
    <w:p w14:paraId="1AA8F8B2" w14:textId="77777777" w:rsidR="00E512C8" w:rsidRDefault="00E512C8" w:rsidP="00575AAE">
      <w:pPr>
        <w:rPr>
          <w:b/>
          <w:bCs/>
        </w:rPr>
      </w:pPr>
    </w:p>
    <w:p w14:paraId="04FEF655" w14:textId="7B522D83" w:rsidR="00575AAE" w:rsidRPr="00AA7353" w:rsidRDefault="00575AAE" w:rsidP="00575AAE">
      <w:pPr>
        <w:rPr>
          <w:b/>
          <w:bCs/>
        </w:rPr>
      </w:pPr>
      <w:r>
        <w:rPr>
          <w:b/>
          <w:bCs/>
        </w:rPr>
        <w:t>Tip Top Shoes – Manhattan, NY                                                                                           Dec 2023 –</w:t>
      </w:r>
      <w:r w:rsidR="00C959CA">
        <w:rPr>
          <w:b/>
          <w:bCs/>
        </w:rPr>
        <w:t xml:space="preserve"> Dec 2023</w:t>
      </w:r>
      <w:r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Pr="00575AAE">
        <w:rPr>
          <w:b/>
          <w:bCs/>
        </w:rPr>
        <w:t>Product Lister and Data Entry</w:t>
      </w:r>
    </w:p>
    <w:p w14:paraId="443CD792" w14:textId="1BE83858" w:rsidR="00575AAE" w:rsidRPr="000974A0" w:rsidRDefault="00575AAE" w:rsidP="00575AAE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>
        <w:t xml:space="preserve">the </w:t>
      </w:r>
      <w:r w:rsidR="00EC214D">
        <w:t>Sales Representative</w:t>
      </w:r>
      <w:r>
        <w:t xml:space="preserve"> of </w:t>
      </w:r>
      <w:r w:rsidR="00EC214D">
        <w:t>Tip Top Shoes</w:t>
      </w:r>
      <w:r>
        <w:t xml:space="preserve">. </w:t>
      </w:r>
      <w:r w:rsidR="00B10722">
        <w:t xml:space="preserve">Edited product, </w:t>
      </w:r>
      <w:r w:rsidR="00B10722" w:rsidRPr="00B10722">
        <w:t xml:space="preserve">and category details, including product listings, images, and prices that </w:t>
      </w:r>
      <w:r w:rsidR="00E41B38">
        <w:t xml:space="preserve">became </w:t>
      </w:r>
      <w:r w:rsidR="00B10722" w:rsidRPr="00B10722">
        <w:t xml:space="preserve">published on </w:t>
      </w:r>
      <w:r w:rsidR="00E41B38">
        <w:t>their</w:t>
      </w:r>
      <w:r w:rsidR="00B10722" w:rsidRPr="00B10722">
        <w:t xml:space="preserve"> Shopify websites and other </w:t>
      </w:r>
      <w:r w:rsidR="00E41B38">
        <w:t xml:space="preserve">Social Media </w:t>
      </w:r>
      <w:r w:rsidR="00B10722" w:rsidRPr="00B10722">
        <w:t>portals.</w:t>
      </w:r>
      <w:r w:rsidR="00B10722">
        <w:t xml:space="preserve"> Followed th</w:t>
      </w:r>
      <w:r w:rsidR="00332024">
        <w:t>e</w:t>
      </w:r>
      <w:r w:rsidR="00B10722">
        <w:t xml:space="preserve"> standards </w:t>
      </w:r>
      <w:r w:rsidR="00B10722" w:rsidRPr="00B10722">
        <w:t>and best practices for new product listings, page creation, and interlinking.</w:t>
      </w:r>
      <w:r w:rsidR="001D0C1F">
        <w:t xml:space="preserve"> </w:t>
      </w:r>
    </w:p>
    <w:p w14:paraId="775C2B0A" w14:textId="1854DAC4" w:rsidR="00F8010C" w:rsidRDefault="00F8010C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 xml:space="preserve">Optimized </w:t>
      </w:r>
      <w:r w:rsidR="00774E82">
        <w:rPr>
          <w:bCs/>
        </w:rPr>
        <w:t>images of products for the site.</w:t>
      </w:r>
    </w:p>
    <w:p w14:paraId="48A79EBF" w14:textId="23DF8446" w:rsidR="00FA5BBD" w:rsidRPr="000974A0" w:rsidRDefault="009D3059" w:rsidP="00F8010C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9D3059">
        <w:rPr>
          <w:bCs/>
        </w:rPr>
        <w:t>Maintained</w:t>
      </w:r>
      <w:r>
        <w:rPr>
          <w:bCs/>
        </w:rPr>
        <w:t xml:space="preserve"> </w:t>
      </w:r>
      <w:r w:rsidR="00FA5BBD">
        <w:rPr>
          <w:bCs/>
        </w:rPr>
        <w:t>th</w:t>
      </w:r>
      <w:r w:rsidR="009543D6">
        <w:rPr>
          <w:bCs/>
        </w:rPr>
        <w:t>e</w:t>
      </w:r>
      <w:r w:rsidR="00FA5BBD">
        <w:rPr>
          <w:bCs/>
        </w:rPr>
        <w:t xml:space="preserve"> Database </w:t>
      </w:r>
      <w:r>
        <w:rPr>
          <w:bCs/>
        </w:rPr>
        <w:t>where</w:t>
      </w:r>
      <w:r w:rsidR="00FA5BBD">
        <w:rPr>
          <w:bCs/>
        </w:rPr>
        <w:t xml:space="preserve"> the information needed to be stored.</w:t>
      </w:r>
    </w:p>
    <w:p w14:paraId="7FF533CC" w14:textId="6CE249F1" w:rsidR="000974A0" w:rsidRPr="00AA7353" w:rsidRDefault="008B4155" w:rsidP="000974A0">
      <w:pPr>
        <w:rPr>
          <w:b/>
          <w:bCs/>
        </w:rPr>
      </w:pPr>
      <w:r>
        <w:rPr>
          <w:bCs/>
        </w:rPr>
        <w:lastRenderedPageBreak/>
        <w:t xml:space="preserve">                                                                                                                                                                               </w:t>
      </w:r>
      <w:proofErr w:type="spellStart"/>
      <w:r w:rsidR="000974A0" w:rsidRPr="000974A0">
        <w:rPr>
          <w:b/>
          <w:bCs/>
        </w:rPr>
        <w:t>Unadat</w:t>
      </w:r>
      <w:proofErr w:type="spellEnd"/>
      <w:r w:rsidR="000974A0">
        <w:rPr>
          <w:b/>
          <w:bCs/>
        </w:rPr>
        <w:t xml:space="preserve"> – </w:t>
      </w:r>
      <w:r w:rsidR="002444C2">
        <w:rPr>
          <w:b/>
          <w:bCs/>
        </w:rPr>
        <w:t>Manhattan</w:t>
      </w:r>
      <w:r w:rsidR="000974A0">
        <w:rPr>
          <w:b/>
          <w:bCs/>
        </w:rPr>
        <w:t xml:space="preserve">, NY                                                                                                 </w:t>
      </w:r>
      <w:r w:rsidR="004B3EDE">
        <w:rPr>
          <w:b/>
          <w:bCs/>
        </w:rPr>
        <w:t xml:space="preserve">      </w:t>
      </w:r>
      <w:r w:rsidR="000974A0">
        <w:rPr>
          <w:b/>
          <w:bCs/>
        </w:rPr>
        <w:t xml:space="preserve">July 2021 – Aug 2021                                                                                                                                              </w:t>
      </w:r>
      <w:r w:rsidR="000974A0" w:rsidRPr="00AA7353">
        <w:rPr>
          <w:b/>
          <w:bCs/>
        </w:rPr>
        <w:t>Software Engineer Intern</w:t>
      </w:r>
    </w:p>
    <w:p w14:paraId="60E58624" w14:textId="19A47B2D" w:rsidR="000974A0" w:rsidRPr="000974A0" w:rsidRDefault="000974A0" w:rsidP="000974A0">
      <w:pPr>
        <w:shd w:val="clear" w:color="auto" w:fill="F2F2F2" w:themeFill="background1" w:themeFillShade="F2"/>
        <w:spacing w:after="0" w:line="240" w:lineRule="auto"/>
        <w:jc w:val="both"/>
      </w:pPr>
      <w:r w:rsidRPr="000974A0">
        <w:rPr>
          <w:b/>
          <w:bCs/>
          <w:color w:val="0070C0"/>
        </w:rPr>
        <w:t>SNAPSHOT:</w:t>
      </w:r>
      <w:r w:rsidRPr="000974A0">
        <w:rPr>
          <w:rFonts w:ascii="Calibri" w:eastAsia="Times New Roman" w:hAnsi="Calibri" w:cs="Calibri"/>
        </w:rPr>
        <w:t xml:space="preserve"> </w:t>
      </w:r>
      <w:r w:rsidRPr="000974A0">
        <w:t xml:space="preserve">Reported to </w:t>
      </w:r>
      <w:r w:rsidR="00372C09">
        <w:t xml:space="preserve">the </w:t>
      </w:r>
      <w:r w:rsidR="007B4029">
        <w:t>E</w:t>
      </w:r>
      <w:r w:rsidR="000A7441" w:rsidRPr="000A7441">
        <w:t xml:space="preserve">xecutive </w:t>
      </w:r>
      <w:r w:rsidR="007B4029">
        <w:t>D</w:t>
      </w:r>
      <w:r w:rsidR="000A7441" w:rsidRPr="000A7441">
        <w:t>irector</w:t>
      </w:r>
      <w:r w:rsidR="000A7441">
        <w:t xml:space="preserve"> of </w:t>
      </w:r>
      <w:proofErr w:type="spellStart"/>
      <w:r w:rsidR="000A7441">
        <w:t>Unadat</w:t>
      </w:r>
      <w:proofErr w:type="spellEnd"/>
      <w:r w:rsidR="000A7441">
        <w:t xml:space="preserve">. Managed </w:t>
      </w:r>
      <w:r w:rsidR="000A7441" w:rsidRPr="000A7441">
        <w:t xml:space="preserve">a cross-functional team to develop a dark mode for the </w:t>
      </w:r>
      <w:proofErr w:type="spellStart"/>
      <w:r w:rsidR="000A7441" w:rsidRPr="000A7441">
        <w:t>Unadat</w:t>
      </w:r>
      <w:proofErr w:type="spellEnd"/>
      <w:r w:rsidR="000A7441" w:rsidRPr="000A7441">
        <w:t xml:space="preserve"> portal site.</w:t>
      </w:r>
      <w:r w:rsidR="000A7441">
        <w:t xml:space="preserve"> </w:t>
      </w:r>
      <w:r w:rsidR="000A7441" w:rsidRPr="000A7441">
        <w:t>Supported operations through data-driven analysis and people metric reporting.</w:t>
      </w:r>
      <w:r w:rsidR="00E512C8">
        <w:t xml:space="preserve"> </w:t>
      </w:r>
      <w:r w:rsidR="002A0C4B">
        <w:t xml:space="preserve">Collaborated with the design team </w:t>
      </w:r>
      <w:r w:rsidR="002A0C4B" w:rsidRPr="002A0C4B">
        <w:t xml:space="preserve">in devising and </w:t>
      </w:r>
      <w:r w:rsidR="00372C09">
        <w:t>user-testing</w:t>
      </w:r>
      <w:r w:rsidR="002A0C4B" w:rsidRPr="002A0C4B">
        <w:t xml:space="preserve"> the color scheme and functionality.</w:t>
      </w:r>
    </w:p>
    <w:p w14:paraId="2B592051" w14:textId="224C3B0E" w:rsidR="000974A0" w:rsidRPr="000974A0" w:rsidRDefault="000974A0" w:rsidP="000974A0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Optimized dark theme for the mobile and progressive web app.</w:t>
      </w:r>
    </w:p>
    <w:p w14:paraId="5B566DC6" w14:textId="4796BFC7" w:rsidR="000974A0" w:rsidRDefault="000974A0" w:rsidP="00332024">
      <w:pPr>
        <w:numPr>
          <w:ilvl w:val="0"/>
          <w:numId w:val="2"/>
        </w:numPr>
        <w:spacing w:after="0" w:line="240" w:lineRule="auto"/>
        <w:ind w:left="432" w:hanging="288"/>
        <w:jc w:val="both"/>
        <w:rPr>
          <w:bCs/>
        </w:rPr>
      </w:pPr>
      <w:r w:rsidRPr="000974A0">
        <w:rPr>
          <w:bCs/>
        </w:rPr>
        <w:t>Debugged independent research to overcome roadblocks and obstacles.</w:t>
      </w:r>
      <w:bookmarkStart w:id="2" w:name="_Hlk106108631"/>
    </w:p>
    <w:p w14:paraId="4DFB39BC" w14:textId="77777777" w:rsidR="00332024" w:rsidRPr="00332024" w:rsidRDefault="00332024" w:rsidP="00332024">
      <w:pPr>
        <w:spacing w:after="0" w:line="240" w:lineRule="auto"/>
        <w:ind w:left="144"/>
        <w:jc w:val="both"/>
        <w:rPr>
          <w:bCs/>
        </w:rPr>
      </w:pPr>
    </w:p>
    <w:bookmarkEnd w:id="1"/>
    <w:bookmarkEnd w:id="2"/>
    <w:p w14:paraId="2EBA76B4" w14:textId="58D931BA" w:rsidR="007B4029" w:rsidRPr="00F8010C" w:rsidRDefault="007B4029" w:rsidP="00F8010C">
      <w:r>
        <w:rPr>
          <w:b/>
        </w:rPr>
        <w:t>WBAI Radio 99.5FM NYC</w:t>
      </w:r>
      <w:r w:rsidRPr="007B4029">
        <w:rPr>
          <w:b/>
        </w:rPr>
        <w:t xml:space="preserve"> – </w:t>
      </w:r>
      <w:r>
        <w:rPr>
          <w:b/>
        </w:rPr>
        <w:t>Brooklyn</w:t>
      </w:r>
      <w:r w:rsidRPr="007B4029">
        <w:rPr>
          <w:b/>
        </w:rPr>
        <w:t>, NY</w:t>
      </w:r>
      <w:r w:rsidRPr="007B4029">
        <w:rPr>
          <w:b/>
        </w:rPr>
        <w:tab/>
      </w:r>
      <w:r w:rsidR="00F8010C">
        <w:rPr>
          <w:b/>
        </w:rPr>
        <w:t xml:space="preserve">                                                               </w:t>
      </w:r>
      <w:r>
        <w:rPr>
          <w:b/>
        </w:rPr>
        <w:t xml:space="preserve">Jan </w:t>
      </w:r>
      <w:r w:rsidRPr="007B4029">
        <w:rPr>
          <w:b/>
        </w:rPr>
        <w:t>201</w:t>
      </w:r>
      <w:r>
        <w:rPr>
          <w:b/>
        </w:rPr>
        <w:t>9</w:t>
      </w:r>
      <w:r w:rsidRPr="007B4029">
        <w:rPr>
          <w:b/>
        </w:rPr>
        <w:t xml:space="preserve"> </w:t>
      </w:r>
      <w:r w:rsidRPr="007B4029">
        <w:rPr>
          <w:rFonts w:cstheme="minorHAnsi"/>
          <w:b/>
        </w:rPr>
        <w:t>–</w:t>
      </w:r>
      <w:r w:rsidRPr="007B4029">
        <w:rPr>
          <w:b/>
        </w:rPr>
        <w:t xml:space="preserve"> </w:t>
      </w:r>
      <w:r>
        <w:rPr>
          <w:b/>
        </w:rPr>
        <w:t xml:space="preserve">May </w:t>
      </w:r>
      <w:r w:rsidRPr="007B4029">
        <w:rPr>
          <w:b/>
        </w:rPr>
        <w:t>20</w:t>
      </w:r>
      <w:r>
        <w:rPr>
          <w:b/>
        </w:rPr>
        <w:t>19</w:t>
      </w:r>
      <w:r w:rsidR="00F8010C">
        <w:t xml:space="preserve">         </w:t>
      </w:r>
      <w:r>
        <w:rPr>
          <w:b/>
        </w:rPr>
        <w:t>Spring Intern</w:t>
      </w:r>
    </w:p>
    <w:p w14:paraId="4268AA09" w14:textId="77777777" w:rsidR="007B4029" w:rsidRPr="007B4029" w:rsidRDefault="007B4029" w:rsidP="007B4029">
      <w:pPr>
        <w:spacing w:after="0" w:line="240" w:lineRule="auto"/>
        <w:rPr>
          <w:b/>
          <w:sz w:val="4"/>
          <w:szCs w:val="4"/>
        </w:rPr>
      </w:pPr>
    </w:p>
    <w:p w14:paraId="0530459D" w14:textId="6C2C955F" w:rsidR="007B4029" w:rsidRPr="007B4029" w:rsidRDefault="007B4029" w:rsidP="00ED1E47">
      <w:pPr>
        <w:shd w:val="clear" w:color="auto" w:fill="F2F2F2" w:themeFill="background1" w:themeFillShade="F2"/>
        <w:spacing w:after="0" w:line="240" w:lineRule="auto"/>
        <w:jc w:val="both"/>
      </w:pPr>
      <w:r w:rsidRPr="007B4029">
        <w:rPr>
          <w:b/>
          <w:bCs/>
          <w:color w:val="0070C0"/>
        </w:rPr>
        <w:t>SNAPSHOT:</w:t>
      </w:r>
      <w:r w:rsidRPr="007B4029">
        <w:rPr>
          <w:rFonts w:ascii="Calibri" w:eastAsia="Times New Roman" w:hAnsi="Calibri" w:cs="Calibri"/>
        </w:rPr>
        <w:t xml:space="preserve"> </w:t>
      </w:r>
      <w:r w:rsidRPr="007B4029">
        <w:t xml:space="preserve">Reported to </w:t>
      </w:r>
      <w:r w:rsidR="006F5F61">
        <w:t>D</w:t>
      </w:r>
      <w:r>
        <w:t>irector of D</w:t>
      </w:r>
      <w:r w:rsidRPr="007B4029">
        <w:t>evelopment</w:t>
      </w:r>
      <w:r>
        <w:t>.</w:t>
      </w:r>
      <w:r w:rsidR="00217787">
        <w:t xml:space="preserve"> Provided support </w:t>
      </w:r>
      <w:r w:rsidR="002444C2">
        <w:t xml:space="preserve">with keeping up with the shows and events through social media posts and the Event </w:t>
      </w:r>
      <w:r w:rsidR="00F233FC">
        <w:t>Calendar</w:t>
      </w:r>
      <w:r w:rsidR="002444C2">
        <w:t xml:space="preserve">. </w:t>
      </w:r>
      <w:r w:rsidR="001B23A0">
        <w:t>Provid</w:t>
      </w:r>
      <w:r w:rsidR="00DE2E35">
        <w:t>ed</w:t>
      </w:r>
      <w:r w:rsidR="001B23A0">
        <w:t xml:space="preserve"> customer service</w:t>
      </w:r>
      <w:r w:rsidR="00DE2E35">
        <w:t xml:space="preserve"> to the listeners, helped with the support of the “BAI Buddies” (membership that the supporters of the station were called)</w:t>
      </w:r>
      <w:r w:rsidR="00372C09">
        <w:t>,</w:t>
      </w:r>
      <w:r w:rsidR="00DE2E35">
        <w:t xml:space="preserve"> mail-in prizes that they </w:t>
      </w:r>
      <w:r w:rsidR="0021157F">
        <w:t>won</w:t>
      </w:r>
      <w:r w:rsidR="00DE2E35">
        <w:t xml:space="preserve">, </w:t>
      </w:r>
      <w:r w:rsidR="00372C09">
        <w:t>and</w:t>
      </w:r>
      <w:r w:rsidR="00DE2E35">
        <w:t xml:space="preserve"> merchandise they brought from the website</w:t>
      </w:r>
      <w:r w:rsidR="00004906">
        <w:t xml:space="preserve"> or </w:t>
      </w:r>
      <w:r w:rsidR="0021157F">
        <w:t>on-call</w:t>
      </w:r>
      <w:r w:rsidR="00004906">
        <w:t>.</w:t>
      </w:r>
    </w:p>
    <w:p w14:paraId="2E134709" w14:textId="5AE6DFC6" w:rsidR="006F5F61" w:rsidRDefault="00EF7196" w:rsidP="00DE2E35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Organized the photos and the text that the event calendar and social media had.</w:t>
      </w:r>
    </w:p>
    <w:p w14:paraId="1E778DE5" w14:textId="07886CB0" w:rsidR="00DE2E35" w:rsidRDefault="00F233FC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Handled social media from February to May</w:t>
      </w:r>
      <w:bookmarkStart w:id="3" w:name="_Hlk106111767"/>
    </w:p>
    <w:bookmarkEnd w:id="3"/>
    <w:p w14:paraId="7F34DA42" w14:textId="5477C743" w:rsidR="00DE2E35" w:rsidRDefault="00DE2E35" w:rsidP="008B4155">
      <w:pPr>
        <w:spacing w:after="0" w:line="240" w:lineRule="auto"/>
        <w:rPr>
          <w:bCs/>
        </w:rPr>
      </w:pPr>
    </w:p>
    <w:p w14:paraId="3DBE91FC" w14:textId="3C05D16A" w:rsidR="00EF7196" w:rsidRPr="00B50B02" w:rsidRDefault="00D85211" w:rsidP="00EF7196">
      <w:pPr>
        <w:tabs>
          <w:tab w:val="right" w:pos="10800"/>
        </w:tabs>
        <w:spacing w:after="0" w:line="240" w:lineRule="auto"/>
        <w:rPr>
          <w:b/>
        </w:rPr>
      </w:pPr>
      <w:r w:rsidRPr="00D85211">
        <w:rPr>
          <w:b/>
        </w:rPr>
        <w:t xml:space="preserve">The Challenge Publisher </w:t>
      </w:r>
      <w:bookmarkStart w:id="4" w:name="_Hlk106109319"/>
      <w:r w:rsidRPr="00D85211">
        <w:rPr>
          <w:b/>
        </w:rPr>
        <w:t>Group</w:t>
      </w:r>
      <w:bookmarkEnd w:id="4"/>
      <w:r w:rsidR="0087060B">
        <w:rPr>
          <w:b/>
        </w:rPr>
        <w:t xml:space="preserve"> – Brooklyn, NY</w:t>
      </w:r>
      <w:r w:rsidR="00EF7196" w:rsidRPr="00B50B02">
        <w:rPr>
          <w:b/>
        </w:rPr>
        <w:tab/>
      </w:r>
      <w:r>
        <w:rPr>
          <w:b/>
        </w:rPr>
        <w:t xml:space="preserve">July </w:t>
      </w:r>
      <w:r w:rsidR="00EF7196" w:rsidRPr="00B50B02">
        <w:rPr>
          <w:b/>
        </w:rPr>
        <w:t>20</w:t>
      </w:r>
      <w:r>
        <w:rPr>
          <w:b/>
        </w:rPr>
        <w:t>18</w:t>
      </w:r>
      <w:r w:rsidR="00EF7196" w:rsidRPr="00B50B02">
        <w:rPr>
          <w:b/>
        </w:rPr>
        <w:t xml:space="preserve"> – </w:t>
      </w:r>
      <w:r>
        <w:rPr>
          <w:b/>
        </w:rPr>
        <w:t xml:space="preserve">Aug </w:t>
      </w:r>
      <w:r w:rsidR="00EF7196" w:rsidRPr="00B50B02">
        <w:rPr>
          <w:b/>
        </w:rPr>
        <w:t>201</w:t>
      </w:r>
      <w:r>
        <w:rPr>
          <w:b/>
        </w:rPr>
        <w:t>8</w:t>
      </w:r>
    </w:p>
    <w:p w14:paraId="5AE9A497" w14:textId="172E7850" w:rsidR="00EF7196" w:rsidRPr="00B50B02" w:rsidRDefault="00D85211" w:rsidP="00EF7196">
      <w:pPr>
        <w:spacing w:after="0" w:line="240" w:lineRule="auto"/>
        <w:rPr>
          <w:b/>
          <w:sz w:val="4"/>
          <w:szCs w:val="4"/>
        </w:rPr>
      </w:pPr>
      <w:r w:rsidRPr="00D85211">
        <w:rPr>
          <w:b/>
        </w:rPr>
        <w:t>Multimedia Internship</w:t>
      </w:r>
    </w:p>
    <w:p w14:paraId="505C2D57" w14:textId="5CCA7AA3" w:rsidR="00EF7196" w:rsidRPr="00B50B02" w:rsidRDefault="00EF7196" w:rsidP="00EF7196">
      <w:pPr>
        <w:shd w:val="clear" w:color="auto" w:fill="F2F2F2" w:themeFill="background1" w:themeFillShade="F2"/>
        <w:spacing w:after="0" w:line="240" w:lineRule="auto"/>
        <w:jc w:val="both"/>
      </w:pPr>
      <w:bookmarkStart w:id="5" w:name="_Hlk71288504"/>
      <w:r w:rsidRPr="00B50B02">
        <w:rPr>
          <w:b/>
          <w:bCs/>
          <w:color w:val="0070C0"/>
        </w:rPr>
        <w:t>SNAPSHOT:</w:t>
      </w:r>
      <w:r w:rsidRPr="00B50B02">
        <w:t xml:space="preserve"> </w:t>
      </w:r>
      <w:bookmarkEnd w:id="5"/>
      <w:r w:rsidR="00D85211">
        <w:t xml:space="preserve">Reported to </w:t>
      </w:r>
      <w:r w:rsidR="00157579">
        <w:t xml:space="preserve">the </w:t>
      </w:r>
      <w:r w:rsidR="001C3C64">
        <w:t xml:space="preserve">Organizer of the </w:t>
      </w:r>
      <w:r w:rsidR="001C3C64" w:rsidRPr="001C3C64">
        <w:t>Group</w:t>
      </w:r>
      <w:r w:rsidR="001C3C64">
        <w:t xml:space="preserve">. </w:t>
      </w:r>
      <w:r w:rsidR="0087060B">
        <w:t>Managed the project to get the newspaper “</w:t>
      </w:r>
      <w:r w:rsidR="0087060B" w:rsidRPr="0087060B">
        <w:t>The New American"</w:t>
      </w:r>
      <w:r w:rsidR="0087060B">
        <w:t xml:space="preserve"> into the modern age using Adobe InDesign. </w:t>
      </w:r>
      <w:r w:rsidR="00372C09">
        <w:t>She distributed</w:t>
      </w:r>
      <w:r w:rsidR="0087060B" w:rsidRPr="0087060B">
        <w:t xml:space="preserve"> the Newspaper to the boroughs of New York</w:t>
      </w:r>
      <w:r w:rsidR="0087060B">
        <w:t xml:space="preserve"> using email </w:t>
      </w:r>
      <w:r w:rsidR="00372C09">
        <w:t>and</w:t>
      </w:r>
      <w:r w:rsidR="0087060B">
        <w:t xml:space="preserve"> placing the papers in mailboxes.</w:t>
      </w:r>
    </w:p>
    <w:p w14:paraId="7B443F70" w14:textId="77777777" w:rsidR="00EF7196" w:rsidRPr="00B50B02" w:rsidRDefault="00EF7196" w:rsidP="00EF7196">
      <w:pPr>
        <w:spacing w:after="0" w:line="240" w:lineRule="auto"/>
        <w:rPr>
          <w:b/>
          <w:sz w:val="6"/>
          <w:szCs w:val="6"/>
          <w:u w:val="single"/>
        </w:rPr>
      </w:pPr>
    </w:p>
    <w:p w14:paraId="00387117" w14:textId="0BE88794" w:rsidR="000E475E" w:rsidRPr="000E475E" w:rsidRDefault="0087060B" w:rsidP="000E475E">
      <w:pPr>
        <w:numPr>
          <w:ilvl w:val="0"/>
          <w:numId w:val="2"/>
        </w:numPr>
        <w:spacing w:after="0" w:line="240" w:lineRule="auto"/>
        <w:ind w:left="432" w:hanging="288"/>
        <w:rPr>
          <w:bCs/>
        </w:rPr>
      </w:pPr>
      <w:r>
        <w:rPr>
          <w:bCs/>
        </w:rPr>
        <w:t>Creating a timeline to show where the project would be by the end of the internship.</w:t>
      </w:r>
      <w:r w:rsidR="001C3C64" w:rsidRPr="001C3C64">
        <w:rPr>
          <w:bCs/>
        </w:rPr>
        <w:t xml:space="preserve"> </w:t>
      </w:r>
    </w:p>
    <w:p w14:paraId="64E21C93" w14:textId="516F2DFC" w:rsidR="0087060B" w:rsidRDefault="0087060B" w:rsidP="00C8745C">
      <w:pPr>
        <w:spacing w:after="0" w:line="240" w:lineRule="auto"/>
        <w:rPr>
          <w:bCs/>
        </w:rPr>
      </w:pPr>
    </w:p>
    <w:p w14:paraId="0A1A31B8" w14:textId="7150EE7B" w:rsidR="0087060B" w:rsidRPr="00B50B02" w:rsidRDefault="0087060B" w:rsidP="0087060B">
      <w:pPr>
        <w:tabs>
          <w:tab w:val="right" w:pos="10800"/>
        </w:tabs>
        <w:spacing w:after="0" w:line="240" w:lineRule="auto"/>
        <w:rPr>
          <w:b/>
          <w:bCs/>
        </w:rPr>
      </w:pPr>
      <w:r>
        <w:rPr>
          <w:b/>
          <w:bCs/>
        </w:rPr>
        <w:t>Brooklyn Neighborhood Improvement Association (BNIA)</w:t>
      </w:r>
      <w:r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Pr="00B50B02">
        <w:rPr>
          <w:b/>
          <w:bCs/>
        </w:rPr>
        <w:t>, NY</w:t>
      </w:r>
      <w:r w:rsidRPr="00B50B02">
        <w:rPr>
          <w:b/>
          <w:bCs/>
        </w:rPr>
        <w:tab/>
      </w:r>
      <w:r>
        <w:rPr>
          <w:b/>
          <w:bCs/>
        </w:rPr>
        <w:t>Aug 2017</w:t>
      </w:r>
      <w:r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Pr="00B50B02">
        <w:rPr>
          <w:b/>
          <w:bCs/>
        </w:rPr>
        <w:t>201</w:t>
      </w:r>
      <w:r>
        <w:rPr>
          <w:b/>
          <w:bCs/>
        </w:rPr>
        <w:t>7</w:t>
      </w:r>
    </w:p>
    <w:p w14:paraId="29F2138C" w14:textId="65C5174A" w:rsidR="0087060B" w:rsidRPr="00B50B02" w:rsidRDefault="0087060B" w:rsidP="0087060B">
      <w:pPr>
        <w:spacing w:after="0" w:line="240" w:lineRule="auto"/>
        <w:rPr>
          <w:b/>
          <w:bCs/>
        </w:rPr>
      </w:pPr>
      <w:r>
        <w:rPr>
          <w:b/>
          <w:bCs/>
        </w:rPr>
        <w:t>Office Assistant | Intern</w:t>
      </w:r>
    </w:p>
    <w:p w14:paraId="46E4A213" w14:textId="77777777" w:rsidR="0087060B" w:rsidRPr="00B50B02" w:rsidRDefault="0087060B" w:rsidP="0087060B">
      <w:pPr>
        <w:spacing w:after="0" w:line="240" w:lineRule="auto"/>
        <w:rPr>
          <w:b/>
          <w:bCs/>
          <w:sz w:val="4"/>
          <w:szCs w:val="4"/>
        </w:rPr>
      </w:pPr>
      <w:r w:rsidRPr="00B50B02">
        <w:rPr>
          <w:b/>
          <w:bCs/>
          <w:sz w:val="4"/>
          <w:szCs w:val="4"/>
        </w:rPr>
        <w:t>3</w:t>
      </w:r>
    </w:p>
    <w:p w14:paraId="4C2A7FEE" w14:textId="4EE06987" w:rsidR="0087060B" w:rsidRPr="00B50B02" w:rsidRDefault="0087060B" w:rsidP="0087060B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>
        <w:rPr>
          <w:bCs/>
        </w:rPr>
        <w:t>Reported to the director of BNIA</w:t>
      </w:r>
      <w:r w:rsidRPr="00B50B02">
        <w:rPr>
          <w:bCs/>
        </w:rPr>
        <w:t xml:space="preserve">. </w:t>
      </w:r>
      <w:r>
        <w:rPr>
          <w:bCs/>
        </w:rPr>
        <w:t>Provi</w:t>
      </w:r>
      <w:r w:rsidR="00E54422">
        <w:rPr>
          <w:bCs/>
        </w:rPr>
        <w:t>d</w:t>
      </w:r>
      <w:r>
        <w:rPr>
          <w:bCs/>
        </w:rPr>
        <w:t xml:space="preserve">ed </w:t>
      </w:r>
      <w:r w:rsidR="00E54422">
        <w:rPr>
          <w:bCs/>
        </w:rPr>
        <w:t xml:space="preserve">support for the Summer Youth Interns by connecting them to their site providers. Helped with entering the work hours that the interns had on their </w:t>
      </w:r>
      <w:r w:rsidR="00281E1C">
        <w:rPr>
          <w:bCs/>
        </w:rPr>
        <w:t>timesheets and</w:t>
      </w:r>
      <w:r w:rsidR="00E54422">
        <w:rPr>
          <w:bCs/>
        </w:rPr>
        <w:t xml:space="preserve"> </w:t>
      </w:r>
      <w:r w:rsidR="00372C09">
        <w:rPr>
          <w:bCs/>
        </w:rPr>
        <w:t>ensuring</w:t>
      </w:r>
      <w:r w:rsidR="00E54422">
        <w:rPr>
          <w:bCs/>
        </w:rPr>
        <w:t xml:space="preserve"> that the interns were not casing any disruptive actions that would impede the workflow of the site.</w:t>
      </w:r>
    </w:p>
    <w:p w14:paraId="157A9CD0" w14:textId="77777777" w:rsidR="0087060B" w:rsidRPr="00B50B02" w:rsidRDefault="0087060B" w:rsidP="0087060B">
      <w:pPr>
        <w:spacing w:after="0" w:line="240" w:lineRule="auto"/>
        <w:rPr>
          <w:b/>
          <w:bCs/>
          <w:sz w:val="6"/>
          <w:szCs w:val="6"/>
          <w:u w:val="single"/>
        </w:rPr>
      </w:pPr>
    </w:p>
    <w:p w14:paraId="1BDE98C1" w14:textId="21D1959C" w:rsidR="0087060B" w:rsidRDefault="0087060B" w:rsidP="00E54422">
      <w:pPr>
        <w:spacing w:after="0" w:line="240" w:lineRule="auto"/>
        <w:rPr>
          <w:bCs/>
        </w:rPr>
      </w:pPr>
      <w:bookmarkStart w:id="6" w:name="_Hlk92278489"/>
    </w:p>
    <w:p w14:paraId="55DCC8A3" w14:textId="63BBCFB3" w:rsidR="00E54422" w:rsidRPr="00B50B02" w:rsidRDefault="006D4DAB" w:rsidP="00E54422">
      <w:pPr>
        <w:tabs>
          <w:tab w:val="right" w:pos="10800"/>
        </w:tabs>
        <w:spacing w:after="0" w:line="240" w:lineRule="auto"/>
        <w:rPr>
          <w:b/>
          <w:bCs/>
        </w:rPr>
      </w:pPr>
      <w:r w:rsidRPr="006D4DAB">
        <w:rPr>
          <w:b/>
          <w:bCs/>
        </w:rPr>
        <w:t>St. John's Recreation Center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>Brooklyn</w:t>
      </w:r>
      <w:r w:rsidR="00E54422" w:rsidRPr="00B50B02">
        <w:rPr>
          <w:b/>
          <w:bCs/>
        </w:rPr>
        <w:t>, NY</w:t>
      </w:r>
      <w:r w:rsidR="00E54422" w:rsidRPr="00B50B02">
        <w:rPr>
          <w:b/>
          <w:bCs/>
        </w:rPr>
        <w:tab/>
      </w:r>
      <w:r>
        <w:rPr>
          <w:b/>
          <w:bCs/>
        </w:rPr>
        <w:t>July 2017</w:t>
      </w:r>
      <w:r w:rsidR="00E54422" w:rsidRPr="00B50B02">
        <w:rPr>
          <w:b/>
          <w:bCs/>
        </w:rPr>
        <w:t xml:space="preserve"> – </w:t>
      </w:r>
      <w:r>
        <w:rPr>
          <w:b/>
          <w:bCs/>
        </w:rPr>
        <w:t xml:space="preserve">Aug </w:t>
      </w:r>
      <w:r w:rsidR="00E54422" w:rsidRPr="00B50B02">
        <w:rPr>
          <w:b/>
          <w:bCs/>
        </w:rPr>
        <w:t>201</w:t>
      </w:r>
      <w:r>
        <w:rPr>
          <w:b/>
          <w:bCs/>
        </w:rPr>
        <w:t>7</w:t>
      </w:r>
    </w:p>
    <w:p w14:paraId="2152E733" w14:textId="78089831" w:rsidR="00E54422" w:rsidRPr="00B50B02" w:rsidRDefault="006D4DAB" w:rsidP="00E54422">
      <w:pPr>
        <w:spacing w:after="0" w:line="240" w:lineRule="auto"/>
        <w:rPr>
          <w:b/>
          <w:bCs/>
          <w:sz w:val="4"/>
          <w:szCs w:val="4"/>
        </w:rPr>
      </w:pPr>
      <w:r w:rsidRPr="006D4DAB">
        <w:rPr>
          <w:b/>
          <w:bCs/>
        </w:rPr>
        <w:t>Multimedia Developer Internship</w:t>
      </w:r>
      <w:r w:rsidR="00E54422" w:rsidRPr="00B50B02">
        <w:rPr>
          <w:b/>
          <w:bCs/>
          <w:sz w:val="4"/>
          <w:szCs w:val="4"/>
        </w:rPr>
        <w:t>3</w:t>
      </w:r>
    </w:p>
    <w:p w14:paraId="047C62DA" w14:textId="1F9BF2CC" w:rsidR="00E54422" w:rsidRPr="00B50B02" w:rsidRDefault="00E54422" w:rsidP="00E54422">
      <w:pPr>
        <w:shd w:val="clear" w:color="auto" w:fill="F2F2F2" w:themeFill="background1" w:themeFillShade="F2"/>
        <w:spacing w:after="0" w:line="240" w:lineRule="auto"/>
        <w:jc w:val="both"/>
        <w:rPr>
          <w:bCs/>
        </w:rPr>
      </w:pPr>
      <w:r w:rsidRPr="00B50B02">
        <w:rPr>
          <w:b/>
          <w:bCs/>
          <w:color w:val="0070C0"/>
        </w:rPr>
        <w:t>SNAPSHOT:</w:t>
      </w:r>
      <w:r w:rsidRPr="00B50B02">
        <w:t xml:space="preserve"> </w:t>
      </w:r>
      <w:r w:rsidR="006D4DAB">
        <w:rPr>
          <w:bCs/>
        </w:rPr>
        <w:t xml:space="preserve">Reported to the site provider. Learned how Adobe products operated and assisted other students with any issues </w:t>
      </w:r>
      <w:r w:rsidR="00372C09">
        <w:rPr>
          <w:bCs/>
        </w:rPr>
        <w:t>using</w:t>
      </w:r>
      <w:r w:rsidR="006D4DAB">
        <w:rPr>
          <w:bCs/>
        </w:rPr>
        <w:t xml:space="preserve"> the </w:t>
      </w:r>
      <w:r w:rsidR="00B204D3">
        <w:rPr>
          <w:bCs/>
        </w:rPr>
        <w:t>A</w:t>
      </w:r>
      <w:r w:rsidR="006D4DAB">
        <w:rPr>
          <w:bCs/>
        </w:rPr>
        <w:t>dobe system. Hands-on experience with a radio room and learning the basics of audio and video production.</w:t>
      </w:r>
    </w:p>
    <w:p w14:paraId="65D69637" w14:textId="4747B1AD" w:rsidR="006D4DAB" w:rsidRDefault="006D4DAB" w:rsidP="006D4DAB">
      <w:pPr>
        <w:spacing w:after="0" w:line="240" w:lineRule="auto"/>
        <w:rPr>
          <w:bCs/>
        </w:rPr>
      </w:pPr>
    </w:p>
    <w:p w14:paraId="3232BEC3" w14:textId="1A8E6EE3" w:rsidR="0038438D" w:rsidRPr="0038438D" w:rsidRDefault="00FE0093" w:rsidP="0038438D">
      <w:pPr>
        <w:tabs>
          <w:tab w:val="right" w:pos="10710"/>
        </w:tabs>
        <w:spacing w:after="0" w:line="240" w:lineRule="auto"/>
        <w:rPr>
          <w:b/>
        </w:rPr>
      </w:pPr>
      <w:r w:rsidRPr="00FE0093">
        <w:rPr>
          <w:b/>
        </w:rPr>
        <w:t>Charles Churn Christian Academy</w:t>
      </w:r>
      <w:r w:rsidR="0038438D" w:rsidRPr="0038438D">
        <w:rPr>
          <w:b/>
        </w:rPr>
        <w:t xml:space="preserve"> – </w:t>
      </w:r>
      <w:r>
        <w:rPr>
          <w:b/>
        </w:rPr>
        <w:t>Brooklyn</w:t>
      </w:r>
      <w:r w:rsidR="0038438D" w:rsidRPr="0038438D">
        <w:rPr>
          <w:b/>
        </w:rPr>
        <w:t>, NY</w:t>
      </w:r>
      <w:r w:rsidR="0038438D" w:rsidRPr="0038438D">
        <w:rPr>
          <w:b/>
        </w:rPr>
        <w:tab/>
        <w:t>July 2014 to Aug 2014</w:t>
      </w:r>
    </w:p>
    <w:p w14:paraId="5FCD17B4" w14:textId="1587DEE2" w:rsidR="0038438D" w:rsidRPr="00B50B02" w:rsidRDefault="0038438D" w:rsidP="0038438D">
      <w:pPr>
        <w:spacing w:after="0" w:line="240" w:lineRule="auto"/>
        <w:rPr>
          <w:b/>
        </w:rPr>
      </w:pPr>
      <w:r>
        <w:rPr>
          <w:b/>
        </w:rPr>
        <w:t>Day Care Worker</w:t>
      </w:r>
    </w:p>
    <w:p w14:paraId="424886F5" w14:textId="75666877" w:rsidR="0038438D" w:rsidRPr="0038438D" w:rsidRDefault="0038438D" w:rsidP="0038438D">
      <w:pPr>
        <w:shd w:val="clear" w:color="auto" w:fill="F2F2F2" w:themeFill="background1" w:themeFillShade="F2"/>
        <w:spacing w:after="0" w:line="240" w:lineRule="auto"/>
      </w:pPr>
      <w:r w:rsidRPr="00B50B02">
        <w:rPr>
          <w:b/>
          <w:bCs/>
          <w:color w:val="0070C0"/>
        </w:rPr>
        <w:t xml:space="preserve">SNAPSHOT: </w:t>
      </w:r>
      <w:r>
        <w:t>Reported to the Site Manager. Assisted in creating and providing activities for the kids. Helped carry 5-20 pounds of equipment/bags to the trips they went on</w:t>
      </w:r>
      <w:r w:rsidR="00372C09">
        <w:t>—support</w:t>
      </w:r>
      <w:r>
        <w:t xml:space="preserve"> of keeping them out of harm</w:t>
      </w:r>
      <w:r w:rsidR="002D7F78">
        <w:t>'</w:t>
      </w:r>
      <w:r>
        <w:t>s way.</w:t>
      </w:r>
    </w:p>
    <w:p w14:paraId="24781D48" w14:textId="77777777" w:rsidR="0038438D" w:rsidRPr="006D4DAB" w:rsidRDefault="0038438D" w:rsidP="006D4DAB">
      <w:pPr>
        <w:spacing w:after="0" w:line="240" w:lineRule="auto"/>
        <w:rPr>
          <w:bCs/>
        </w:rPr>
      </w:pPr>
    </w:p>
    <w:p w14:paraId="633A0A58" w14:textId="77777777" w:rsidR="00E72526" w:rsidRDefault="00E72526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</w:p>
    <w:p w14:paraId="6236CB67" w14:textId="62B8B664" w:rsidR="006D4DAB" w:rsidRDefault="006D4DAB" w:rsidP="006D4DAB">
      <w:pPr>
        <w:spacing w:after="0" w:line="240" w:lineRule="auto"/>
        <w:ind w:left="144"/>
        <w:jc w:val="center"/>
        <w:rPr>
          <w:b/>
          <w:sz w:val="28"/>
          <w:szCs w:val="28"/>
        </w:rPr>
      </w:pPr>
      <w:r w:rsidRPr="006D4DAB">
        <w:rPr>
          <w:b/>
          <w:sz w:val="28"/>
          <w:szCs w:val="28"/>
        </w:rPr>
        <w:lastRenderedPageBreak/>
        <w:t>Education</w:t>
      </w:r>
    </w:p>
    <w:p w14:paraId="44CA8D83" w14:textId="14E9639B" w:rsidR="00093F13" w:rsidRDefault="00093F13" w:rsidP="00093F13">
      <w:pPr>
        <w:spacing w:after="0" w:line="240" w:lineRule="auto"/>
        <w:ind w:left="144"/>
        <w:rPr>
          <w:bCs/>
        </w:rPr>
      </w:pPr>
      <w:r w:rsidRPr="00093F13">
        <w:rPr>
          <w:b/>
        </w:rPr>
        <w:t xml:space="preserve">Bachelor's Degree, Multimedia Computing and </w:t>
      </w:r>
      <w:r w:rsidR="004139CA">
        <w:rPr>
          <w:b/>
        </w:rPr>
        <w:t>Information</w:t>
      </w:r>
      <w:r w:rsidRPr="00093F13">
        <w:rPr>
          <w:b/>
        </w:rPr>
        <w:t xml:space="preserve"> Science</w:t>
      </w:r>
      <w:r>
        <w:rPr>
          <w:bCs/>
        </w:rPr>
        <w:t xml:space="preserve"> - </w:t>
      </w:r>
      <w:r w:rsidRPr="00093F13">
        <w:rPr>
          <w:bCs/>
        </w:rPr>
        <w:t>Brooklyn College, Brooklyn</w:t>
      </w:r>
      <w:r w:rsidR="00372C09">
        <w:rPr>
          <w:bCs/>
        </w:rPr>
        <w:t>,</w:t>
      </w:r>
      <w:r w:rsidRPr="00093F13">
        <w:rPr>
          <w:bCs/>
        </w:rPr>
        <w:t xml:space="preserve"> NY, Aug 2019 - P</w:t>
      </w:r>
      <w:r>
        <w:rPr>
          <w:bCs/>
        </w:rPr>
        <w:t xml:space="preserve">resent </w:t>
      </w:r>
    </w:p>
    <w:p w14:paraId="00A6FE3D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1ADEB033" w14:textId="6513ABA0" w:rsidR="0084430C" w:rsidRDefault="00093F13" w:rsidP="0084430C">
      <w:pPr>
        <w:spacing w:after="0" w:line="240" w:lineRule="auto"/>
        <w:ind w:left="144"/>
        <w:rPr>
          <w:bCs/>
        </w:rPr>
      </w:pPr>
      <w:r w:rsidRPr="00093F13">
        <w:rPr>
          <w:b/>
        </w:rPr>
        <w:t>Associate degree, Multimedia Programming, and Design</w:t>
      </w:r>
      <w:r w:rsidRPr="00093F13">
        <w:rPr>
          <w:bCs/>
        </w:rPr>
        <w:t xml:space="preserve"> </w:t>
      </w:r>
      <w:r>
        <w:rPr>
          <w:bCs/>
        </w:rPr>
        <w:t xml:space="preserve">- </w:t>
      </w:r>
      <w:r w:rsidRPr="00093F13">
        <w:rPr>
          <w:bCs/>
        </w:rPr>
        <w:t>Borough of Manhattan Community College, Manhattan</w:t>
      </w:r>
      <w:r w:rsidR="00372C09">
        <w:rPr>
          <w:bCs/>
        </w:rPr>
        <w:t>,</w:t>
      </w:r>
      <w:r w:rsidRPr="00093F13">
        <w:rPr>
          <w:bCs/>
        </w:rPr>
        <w:t xml:space="preserve"> NY, Aug 2017 – May 2019</w:t>
      </w:r>
    </w:p>
    <w:p w14:paraId="4718423C" w14:textId="77777777" w:rsidR="0084430C" w:rsidRDefault="0084430C" w:rsidP="0084430C">
      <w:pPr>
        <w:spacing w:after="0" w:line="240" w:lineRule="auto"/>
        <w:ind w:left="144"/>
        <w:rPr>
          <w:bCs/>
        </w:rPr>
      </w:pPr>
    </w:p>
    <w:p w14:paraId="433AC0BC" w14:textId="3EAC1355" w:rsidR="00093F13" w:rsidRDefault="0084430C" w:rsidP="0084430C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Systems Networking and Telecommunications: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</w:t>
      </w:r>
      <w:r>
        <w:rPr>
          <w:bCs/>
        </w:rPr>
        <w:t xml:space="preserve"> - </w:t>
      </w:r>
      <w:r w:rsidR="00093F13" w:rsidRPr="00093F13">
        <w:rPr>
          <w:bCs/>
        </w:rPr>
        <w:t>Technical Career Institute, Manhattan</w:t>
      </w:r>
      <w:r w:rsidR="00372C09">
        <w:rPr>
          <w:bCs/>
        </w:rPr>
        <w:t>,</w:t>
      </w:r>
      <w:r w:rsidR="00093F13" w:rsidRPr="00093F13">
        <w:rPr>
          <w:bCs/>
        </w:rPr>
        <w:t xml:space="preserve"> NY, Jan 2017 – May 2017 </w:t>
      </w:r>
    </w:p>
    <w:p w14:paraId="78DABD17" w14:textId="77777777" w:rsidR="00093F13" w:rsidRDefault="00093F13" w:rsidP="00093F13">
      <w:pPr>
        <w:spacing w:after="0" w:line="240" w:lineRule="auto"/>
        <w:ind w:left="144"/>
        <w:rPr>
          <w:bCs/>
        </w:rPr>
      </w:pPr>
    </w:p>
    <w:p w14:paraId="3143FCAE" w14:textId="1B3FE452" w:rsidR="0087060B" w:rsidRPr="0087060B" w:rsidRDefault="0084430C" w:rsidP="00575AAE">
      <w:pPr>
        <w:spacing w:after="0" w:line="240" w:lineRule="auto"/>
        <w:ind w:left="144"/>
        <w:rPr>
          <w:bCs/>
        </w:rPr>
      </w:pPr>
      <w:r w:rsidRPr="0084430C">
        <w:rPr>
          <w:b/>
        </w:rPr>
        <w:t xml:space="preserve">Credits Towards Computer Information Systems (Game Design Concertation): </w:t>
      </w:r>
      <w:proofErr w:type="gramStart"/>
      <w:r w:rsidRPr="0084430C">
        <w:rPr>
          <w:b/>
        </w:rPr>
        <w:t>Associate</w:t>
      </w:r>
      <w:proofErr w:type="gramEnd"/>
      <w:r w:rsidRPr="0084430C">
        <w:rPr>
          <w:b/>
        </w:rPr>
        <w:t xml:space="preserve"> degree </w:t>
      </w:r>
      <w:r w:rsidR="00093F13" w:rsidRPr="00093F13">
        <w:rPr>
          <w:bCs/>
        </w:rPr>
        <w:t>Bramson Ort College, Queens NY, Oct 2014 – Jan 2017</w:t>
      </w:r>
      <w:r>
        <w:rPr>
          <w:bCs/>
        </w:rPr>
        <w:t xml:space="preserve"> </w:t>
      </w:r>
      <w:bookmarkEnd w:id="6"/>
    </w:p>
    <w:sectPr w:rsidR="0087060B" w:rsidRPr="0087060B" w:rsidSect="00522C1C">
      <w:headerReference w:type="default" r:id="rId8"/>
      <w:footerReference w:type="default" r:id="rId9"/>
      <w:pgSz w:w="12240" w:h="15840"/>
      <w:pgMar w:top="576" w:right="1440" w:bottom="1440" w:left="144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29D0E0" w14:textId="77777777" w:rsidR="00276D8C" w:rsidRDefault="00276D8C" w:rsidP="00CC5704">
      <w:pPr>
        <w:spacing w:after="0" w:line="240" w:lineRule="auto"/>
      </w:pPr>
      <w:r>
        <w:separator/>
      </w:r>
    </w:p>
  </w:endnote>
  <w:endnote w:type="continuationSeparator" w:id="0">
    <w:p w14:paraId="4060D3DD" w14:textId="77777777" w:rsidR="00276D8C" w:rsidRDefault="00276D8C" w:rsidP="00CC57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5FF4ED" w14:textId="1795EDAF" w:rsidR="00194F27" w:rsidRDefault="00194F27" w:rsidP="00194F27">
    <w:pPr>
      <w:pStyle w:val="Footer"/>
      <w:jc w:val="center"/>
      <w:rPr>
        <w:b/>
        <w:bCs/>
      </w:rPr>
    </w:pPr>
    <w:r w:rsidRPr="00194F27">
      <w:rPr>
        <w:b/>
        <w:bCs/>
      </w:rPr>
      <w:t xml:space="preserve">Portfolio - </w:t>
    </w:r>
    <w:r w:rsidR="00924D01" w:rsidRPr="00924D01">
      <w:rPr>
        <w:b/>
        <w:bCs/>
      </w:rPr>
      <w:t>https://jordan721.github.io/Jordan_Alexis/</w:t>
    </w:r>
  </w:p>
  <w:p w14:paraId="0E56749E" w14:textId="478C8CD5" w:rsidR="00924D01" w:rsidRDefault="00924D01" w:rsidP="00194F27">
    <w:pPr>
      <w:pStyle w:val="Footer"/>
      <w:jc w:val="center"/>
      <w:rPr>
        <w:b/>
        <w:bCs/>
      </w:rPr>
    </w:pPr>
    <w:r>
      <w:rPr>
        <w:b/>
        <w:bCs/>
      </w:rPr>
      <w:t xml:space="preserve">LinkedIn - </w:t>
    </w:r>
    <w:r w:rsidRPr="00924D01">
      <w:rPr>
        <w:b/>
        <w:bCs/>
      </w:rPr>
      <w:t>https://www.linkedin.com/in/jordan-alexis-799214175/</w:t>
    </w:r>
  </w:p>
  <w:p w14:paraId="7DD7CF39" w14:textId="77777777" w:rsidR="00924D01" w:rsidRPr="00194F27" w:rsidRDefault="00924D01" w:rsidP="00194F27">
    <w:pPr>
      <w:pStyle w:val="Footer"/>
      <w:jc w:val="center"/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1FCA71" w14:textId="77777777" w:rsidR="00276D8C" w:rsidRDefault="00276D8C" w:rsidP="00CC5704">
      <w:pPr>
        <w:spacing w:after="0" w:line="240" w:lineRule="auto"/>
      </w:pPr>
      <w:r>
        <w:separator/>
      </w:r>
    </w:p>
  </w:footnote>
  <w:footnote w:type="continuationSeparator" w:id="0">
    <w:p w14:paraId="1D7D2AD8" w14:textId="77777777" w:rsidR="00276D8C" w:rsidRDefault="00276D8C" w:rsidP="00CC57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color w:val="7F7F7F" w:themeColor="background1" w:themeShade="7F"/>
        <w:spacing w:val="60"/>
      </w:rPr>
      <w:id w:val="-203032281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0C730AB5" w14:textId="2D9FCDC7" w:rsidR="001E131D" w:rsidRDefault="001E131D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</w:p>
    </w:sdtContent>
  </w:sdt>
  <w:p w14:paraId="55DC1E4C" w14:textId="11DA343F" w:rsidR="004B3EDE" w:rsidRPr="007B6485" w:rsidRDefault="004B3EDE" w:rsidP="00010018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473EFA"/>
    <w:multiLevelType w:val="hybridMultilevel"/>
    <w:tmpl w:val="9CA04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4F7EA0"/>
    <w:multiLevelType w:val="hybridMultilevel"/>
    <w:tmpl w:val="11DA1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9851005">
    <w:abstractNumId w:val="1"/>
  </w:num>
  <w:num w:numId="2" w16cid:durableId="817117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QzNjK2NDIyNzIwNzVW0lEKTi0uzszPAykwMq8FAMZLeyItAAAA"/>
  </w:docVars>
  <w:rsids>
    <w:rsidRoot w:val="00C12250"/>
    <w:rsid w:val="00002CB5"/>
    <w:rsid w:val="00004906"/>
    <w:rsid w:val="00010018"/>
    <w:rsid w:val="000216D1"/>
    <w:rsid w:val="0006540B"/>
    <w:rsid w:val="0008301F"/>
    <w:rsid w:val="00092A9B"/>
    <w:rsid w:val="00093F13"/>
    <w:rsid w:val="00095FFE"/>
    <w:rsid w:val="000974A0"/>
    <w:rsid w:val="000A7441"/>
    <w:rsid w:val="000E475E"/>
    <w:rsid w:val="000E6C0F"/>
    <w:rsid w:val="001061E8"/>
    <w:rsid w:val="0012103F"/>
    <w:rsid w:val="00127D79"/>
    <w:rsid w:val="001412B3"/>
    <w:rsid w:val="00157579"/>
    <w:rsid w:val="00194F27"/>
    <w:rsid w:val="001A0192"/>
    <w:rsid w:val="001A11C9"/>
    <w:rsid w:val="001B23A0"/>
    <w:rsid w:val="001C3C64"/>
    <w:rsid w:val="001D0C1F"/>
    <w:rsid w:val="001E131D"/>
    <w:rsid w:val="001E28CC"/>
    <w:rsid w:val="001F37EC"/>
    <w:rsid w:val="00207EAC"/>
    <w:rsid w:val="0021157F"/>
    <w:rsid w:val="00217787"/>
    <w:rsid w:val="00224F4D"/>
    <w:rsid w:val="00232202"/>
    <w:rsid w:val="0023429D"/>
    <w:rsid w:val="00242160"/>
    <w:rsid w:val="002444C2"/>
    <w:rsid w:val="00276D8C"/>
    <w:rsid w:val="00281E1C"/>
    <w:rsid w:val="002A0C4B"/>
    <w:rsid w:val="002D7F78"/>
    <w:rsid w:val="002F18D3"/>
    <w:rsid w:val="002F67BC"/>
    <w:rsid w:val="00301109"/>
    <w:rsid w:val="0032357C"/>
    <w:rsid w:val="00332024"/>
    <w:rsid w:val="00357471"/>
    <w:rsid w:val="00361C10"/>
    <w:rsid w:val="00372C09"/>
    <w:rsid w:val="0038438D"/>
    <w:rsid w:val="0039278D"/>
    <w:rsid w:val="003D0F5C"/>
    <w:rsid w:val="004049EB"/>
    <w:rsid w:val="00410D9C"/>
    <w:rsid w:val="004139CA"/>
    <w:rsid w:val="00422045"/>
    <w:rsid w:val="004A074A"/>
    <w:rsid w:val="004B3EDE"/>
    <w:rsid w:val="004B76C2"/>
    <w:rsid w:val="004E4DFE"/>
    <w:rsid w:val="00517688"/>
    <w:rsid w:val="00522C1C"/>
    <w:rsid w:val="005255A7"/>
    <w:rsid w:val="00575AAE"/>
    <w:rsid w:val="005A20E6"/>
    <w:rsid w:val="005C438B"/>
    <w:rsid w:val="005E3AC2"/>
    <w:rsid w:val="005F7D8F"/>
    <w:rsid w:val="00602ECE"/>
    <w:rsid w:val="00603C78"/>
    <w:rsid w:val="00626C56"/>
    <w:rsid w:val="006404C9"/>
    <w:rsid w:val="00660DC2"/>
    <w:rsid w:val="00683B14"/>
    <w:rsid w:val="0069030D"/>
    <w:rsid w:val="006B0E7A"/>
    <w:rsid w:val="006C5910"/>
    <w:rsid w:val="006D4DAB"/>
    <w:rsid w:val="006F5F61"/>
    <w:rsid w:val="006F7892"/>
    <w:rsid w:val="00705B38"/>
    <w:rsid w:val="00732153"/>
    <w:rsid w:val="00740505"/>
    <w:rsid w:val="00756B69"/>
    <w:rsid w:val="00774E82"/>
    <w:rsid w:val="00776707"/>
    <w:rsid w:val="007770DE"/>
    <w:rsid w:val="007B4029"/>
    <w:rsid w:val="007B6485"/>
    <w:rsid w:val="007D726A"/>
    <w:rsid w:val="007F3CD9"/>
    <w:rsid w:val="0080166C"/>
    <w:rsid w:val="00831273"/>
    <w:rsid w:val="008365F3"/>
    <w:rsid w:val="008404B7"/>
    <w:rsid w:val="00842F2F"/>
    <w:rsid w:val="0084430C"/>
    <w:rsid w:val="0087060B"/>
    <w:rsid w:val="008A2B34"/>
    <w:rsid w:val="008A36EB"/>
    <w:rsid w:val="008B4155"/>
    <w:rsid w:val="008C3CDD"/>
    <w:rsid w:val="008D6B19"/>
    <w:rsid w:val="008F4A07"/>
    <w:rsid w:val="00905012"/>
    <w:rsid w:val="0091313C"/>
    <w:rsid w:val="00924D01"/>
    <w:rsid w:val="00936489"/>
    <w:rsid w:val="0094141B"/>
    <w:rsid w:val="00945981"/>
    <w:rsid w:val="009543D6"/>
    <w:rsid w:val="0096276B"/>
    <w:rsid w:val="00981A9D"/>
    <w:rsid w:val="009B6AC7"/>
    <w:rsid w:val="009D3059"/>
    <w:rsid w:val="009D46AE"/>
    <w:rsid w:val="009D6A60"/>
    <w:rsid w:val="00A00D35"/>
    <w:rsid w:val="00A03886"/>
    <w:rsid w:val="00A03CC1"/>
    <w:rsid w:val="00A31821"/>
    <w:rsid w:val="00A34966"/>
    <w:rsid w:val="00A54EF0"/>
    <w:rsid w:val="00A744C5"/>
    <w:rsid w:val="00AA7353"/>
    <w:rsid w:val="00AC5FE8"/>
    <w:rsid w:val="00AE61BC"/>
    <w:rsid w:val="00AF019A"/>
    <w:rsid w:val="00AF1D28"/>
    <w:rsid w:val="00B073AF"/>
    <w:rsid w:val="00B10722"/>
    <w:rsid w:val="00B204D3"/>
    <w:rsid w:val="00B34EEA"/>
    <w:rsid w:val="00B4223E"/>
    <w:rsid w:val="00B572EB"/>
    <w:rsid w:val="00BC1BC6"/>
    <w:rsid w:val="00C12250"/>
    <w:rsid w:val="00C4428B"/>
    <w:rsid w:val="00C61A1E"/>
    <w:rsid w:val="00C66155"/>
    <w:rsid w:val="00C756B2"/>
    <w:rsid w:val="00C8745C"/>
    <w:rsid w:val="00C959CA"/>
    <w:rsid w:val="00CC5704"/>
    <w:rsid w:val="00CD3009"/>
    <w:rsid w:val="00D11709"/>
    <w:rsid w:val="00D2752F"/>
    <w:rsid w:val="00D7454E"/>
    <w:rsid w:val="00D85211"/>
    <w:rsid w:val="00DA1242"/>
    <w:rsid w:val="00DA21DA"/>
    <w:rsid w:val="00DC4D37"/>
    <w:rsid w:val="00DE2E35"/>
    <w:rsid w:val="00DF6E8F"/>
    <w:rsid w:val="00E27BC4"/>
    <w:rsid w:val="00E41B38"/>
    <w:rsid w:val="00E512C8"/>
    <w:rsid w:val="00E54422"/>
    <w:rsid w:val="00E72526"/>
    <w:rsid w:val="00E95B9D"/>
    <w:rsid w:val="00EC214D"/>
    <w:rsid w:val="00ED1E47"/>
    <w:rsid w:val="00EF7196"/>
    <w:rsid w:val="00F233FC"/>
    <w:rsid w:val="00F24B76"/>
    <w:rsid w:val="00F42BA5"/>
    <w:rsid w:val="00F64CEB"/>
    <w:rsid w:val="00F7307C"/>
    <w:rsid w:val="00F8010C"/>
    <w:rsid w:val="00FA5BBD"/>
    <w:rsid w:val="00FE0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2D220E"/>
  <w15:chartTrackingRefBased/>
  <w15:docId w15:val="{D818A1D2-E028-467D-98A0-0A8DD8F30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1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54EF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EF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602ECE"/>
    <w:pPr>
      <w:ind w:left="720"/>
      <w:contextualSpacing/>
    </w:pPr>
  </w:style>
  <w:style w:type="table" w:styleId="TableGrid">
    <w:name w:val="Table Grid"/>
    <w:basedOn w:val="TableNormal"/>
    <w:rsid w:val="0073215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5704"/>
  </w:style>
  <w:style w:type="paragraph" w:styleId="Footer">
    <w:name w:val="footer"/>
    <w:basedOn w:val="Normal"/>
    <w:link w:val="FooterChar"/>
    <w:uiPriority w:val="99"/>
    <w:unhideWhenUsed/>
    <w:rsid w:val="00CC57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57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  <wetp:taskpane dockstate="right" visibility="0" width="350" row="2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D0C76EAE-ECEE-4863-A0B9-6A4EFB0B891A}">
  <we:reference id="wa200005502" version="1.0.0.11" store="en-US" storeType="OMEX"/>
  <we:alternateReferences>
    <we:reference id="wa200005502" version="1.0.0.11" store="wa200005502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5EB485FE-15B8-4F35-8FC0-8915B011B339}">
  <we:reference id="wa200002281" version="1.0.0.0" store="en-US" storeType="OMEX"/>
  <we:alternateReferences>
    <we:reference id="wa200002281" version="1.0.0.0" store="wa20000228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BA4996-DB15-4455-9683-FE040D3C4C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808</Words>
  <Characters>4755</Characters>
  <Application>Microsoft Office Word</Application>
  <DocSecurity>0</DocSecurity>
  <Lines>126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Alexis</dc:creator>
  <cp:keywords/>
  <dc:description/>
  <cp:lastModifiedBy>Jordan Alexis</cp:lastModifiedBy>
  <cp:revision>9</cp:revision>
  <cp:lastPrinted>2024-06-07T20:10:00Z</cp:lastPrinted>
  <dcterms:created xsi:type="dcterms:W3CDTF">2024-06-07T20:07:00Z</dcterms:created>
  <dcterms:modified xsi:type="dcterms:W3CDTF">2024-06-21T14:58:00Z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8d1c18246842d74838b22e8a8535a03a4ffa57ca8f5a409bdc36868d7bd1d2d3</vt:lpwstr>
  </property>
</Properties>
</file>